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  <w:bidi w:val="0"/>
        <w:spacing w:before="0" w:after="0"/>
      </w:pPr>
      <w:r>
        <w:t>~ Take a massage by Phone ~</w:t>
      </w: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  <w:r>
        <w:t>Rifki: Assalamualaikum</w:t>
      </w: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  <w:r>
        <w:t>Farhan: Waalaikumsalam, who's this?</w:t>
      </w: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  <w:r>
        <w:t>Rifki: this is Rifki, where is your mother, can i talk to her?</w:t>
      </w: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  <w:r>
        <w:t>Farhan: oh sorry Rifki, my mother happened to be going to the market. what do you need with my mom</w:t>
      </w: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  <w:r>
        <w:t>Rifki: So yesterday when I wanted to get up, my clothes got caught and torn and your mom is a tailor right</w:t>
      </w: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  <w:r>
        <w:t>Farhan: oh, so you want to sew your torn shirt to my mother</w:t>
      </w: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  <w:r>
        <w:t>Rifki: Yes, of course</w:t>
      </w: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  <w:r>
        <w:t>Farhan: then you just keep your clothes at my house later I will tell my mother to fix it</w:t>
      </w: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  <w:r>
        <w:t>Rifki: ok Farhan thanks a lot</w:t>
      </w: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  <w:r>
        <w:t>Farhan: you're welcome</w:t>
      </w:r>
    </w:p>
    <w:p>
      <w:pPr>
        <w:pStyle w:val="20"/>
        <w:bidi w:val="0"/>
        <w:spacing w:before="0" w:after="0"/>
      </w:pPr>
    </w:p>
    <w:p>
      <w:pPr>
        <w:pStyle w:val="20"/>
        <w:bidi w:val="0"/>
        <w:spacing w:before="0" w:after="0"/>
      </w:pPr>
      <w:r>
        <w:t>Rifki: Ok see you, assalamualaikum</w:t>
      </w:r>
    </w:p>
    <w:p>
      <w:pPr>
        <w:pStyle w:val="20"/>
        <w:bidi w:val="0"/>
        <w:spacing w:before="0" w:after="0"/>
      </w:pPr>
      <w:r>
        <w:t>Farhan: waalaikumsalam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variable"/>
  </w:font>
  <w:font w:name="AR PL SungtiL GB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ans Devanaga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He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variable"/>
  </w:font>
  <w:font w:name="Liberation Mono">
    <w:altName w:val="Courier New"/>
    <w:panose1 w:val="00000000000000000000"/>
    <w:charset w:val="01"/>
    <w:family w:val="modern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52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  <w:bidi w:val="0"/>
    </w:pPr>
    <w:rPr>
      <w:rFonts w:ascii="Liberation Serif" w:eastAsia="AR PL SungtiL GB" w:cs="Noto Sans Devanagari" w:hAnsi="Liberation Serif"/>
      <w:color w:val="auto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AR PL SungtiL GB" w:cs="Noto Sans Devanagari" w:hAnsi="Liberation Sans"/>
      <w:sz w:val="28"/>
      <w:szCs w:val="28"/>
    </w:rPr>
  </w:style>
  <w:style w:type="paragraph" w:styleId="16">
    <w:name w:val="Body Text"/>
    <w:basedOn w:val="0"/>
    <w:pPr>
      <w:spacing w:before="0" w:after="140" w:line="276" w:lineRule="auto"/>
    </w:pPr>
  </w:style>
  <w:style w:type="paragraph" w:styleId="17">
    <w:name w:val="List"/>
    <w:basedOn w:val="16"/>
    <w:rPr>
      <w:rFonts w:cs="Noto Sans Devanagari"/>
    </w:rPr>
  </w:style>
  <w:style w:type="paragraph" w:customStyle="1" w:styleId="18">
    <w:name w:val="Caption"/>
    <w:basedOn w:val="0"/>
    <w:pPr>
      <w:widowControl w:val="0"/>
      <w:suppressLineNumbers/>
      <w:suppressAutoHyphen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19">
    <w:name w:val="Index"/>
    <w:basedOn w:val="0"/>
    <w:pPr>
      <w:widowControl w:val="0"/>
      <w:suppressLineNumbers/>
      <w:suppressAutoHyphens/>
    </w:pPr>
    <w:rPr>
      <w:rFonts w:cs="Noto Sans Devanagari"/>
    </w:rPr>
  </w:style>
  <w:style w:type="paragraph" w:customStyle="1" w:styleId="20">
    <w:name w:val="Preformatted Text"/>
    <w:basedOn w:val="0"/>
    <w:pPr>
      <w:spacing w:before="0" w:after="0"/>
    </w:pPr>
    <w:rPr>
      <w:rFonts w:ascii="Liberation Mono" w:eastAsia="Liberation Mono" w:cs="Liberation Mono" w:hAnsi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120</Words>
  <Characters>519</Characters>
  <Lines>25</Lines>
  <Paragraphs>13</Paragraphs>
  <CharactersWithSpaces>626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Pengguna vivo</cp:lastModifiedBy>
  <cp:revision>0</cp:revision>
  <dcterms:modified xsi:type="dcterms:W3CDTF">2022-11-02T01:35:23Z</dcterms:modified>
</cp:coreProperties>
</file>